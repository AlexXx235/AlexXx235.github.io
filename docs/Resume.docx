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esumeTable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3969"/>
        <w:gridCol w:w="6111"/>
      </w:tblGrid>
      <w:tr w:rsidR="009A1E39" w:rsidRPr="0070578C" w:rsidTr="00FB09EB">
        <w:tc>
          <w:tcPr>
            <w:tcW w:w="3969" w:type="dxa"/>
          </w:tcPr>
          <w:p w:rsidR="009A1E39" w:rsidRPr="009C3165" w:rsidRDefault="0070578C" w:rsidP="007F09F0">
            <w:pPr>
              <w:pStyle w:val="1"/>
              <w:jc w:val="left"/>
              <w:outlineLvl w:val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noProof/>
                <w:sz w:val="26"/>
                <w:szCs w:val="26"/>
                <w:lang w:val="ru-RU" w:eastAsia="ru-RU"/>
              </w:rPr>
              <w:drawing>
                <wp:inline distT="0" distB="0" distL="0" distR="0" wp14:anchorId="4366AC7D" wp14:editId="54F417B1">
                  <wp:extent cx="1438656" cy="2161032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t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656" cy="2161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1" w:type="dxa"/>
          </w:tcPr>
          <w:p w:rsidR="00832612" w:rsidRPr="00EF2C2E" w:rsidRDefault="0070578C" w:rsidP="00832612">
            <w:pPr>
              <w:pStyle w:val="ad"/>
              <w:rPr>
                <w:color w:val="404040" w:themeColor="text1" w:themeTint="BF"/>
                <w:sz w:val="48"/>
                <w:szCs w:val="48"/>
                <w:lang w:val="ru-RU"/>
              </w:rPr>
            </w:pPr>
            <w:r>
              <w:rPr>
                <w:color w:val="404040" w:themeColor="text1" w:themeTint="BF"/>
                <w:sz w:val="48"/>
                <w:szCs w:val="48"/>
                <w:lang w:val="ru-RU"/>
              </w:rPr>
              <w:t>Алексеев Данила Алексеевич</w:t>
            </w:r>
          </w:p>
          <w:p w:rsidR="0070578C" w:rsidRDefault="0070578C" w:rsidP="005A4079">
            <w:pPr>
              <w:spacing w:after="0" w:line="276" w:lineRule="auto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</w:pPr>
          </w:p>
          <w:p w:rsidR="007F09F0" w:rsidRPr="000347A7" w:rsidRDefault="005A4079" w:rsidP="005A4079">
            <w:pPr>
              <w:spacing w:after="0" w:line="276" w:lineRule="auto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</w:pPr>
            <w:r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Дата рождения:</w:t>
            </w:r>
            <w:r w:rsidR="000347A7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  <w:r w:rsidR="00E374DB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22.05.</w:t>
            </w:r>
            <w:r w:rsidR="0070578C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2002г.</w:t>
            </w:r>
          </w:p>
          <w:p w:rsidR="005A4079" w:rsidRPr="000347A7" w:rsidRDefault="005A4079" w:rsidP="005A4079">
            <w:pPr>
              <w:spacing w:after="0" w:line="276" w:lineRule="auto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</w:pPr>
            <w:r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Город:</w:t>
            </w:r>
            <w:r w:rsidR="00523D71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  <w:r w:rsidR="0070578C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Санкт-Петербург</w:t>
            </w:r>
          </w:p>
          <w:p w:rsidR="00E374DB" w:rsidRPr="00E374DB" w:rsidRDefault="005A4079" w:rsidP="005A4079">
            <w:pPr>
              <w:spacing w:after="0" w:line="276" w:lineRule="auto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</w:pPr>
            <w:r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Email</w:t>
            </w:r>
            <w:r w:rsidRPr="0001386F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:</w:t>
            </w:r>
            <w:r w:rsidR="0070578C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  <w:hyperlink r:id="rId9" w:history="1">
              <w:r w:rsidR="00E374DB" w:rsidRPr="003F1888">
                <w:rPr>
                  <w:rStyle w:val="af1"/>
                  <w:rFonts w:asciiTheme="majorHAnsi" w:hAnsiTheme="majorHAnsi" w:cstheme="majorHAnsi"/>
                  <w:sz w:val="24"/>
                  <w:szCs w:val="24"/>
                </w:rPr>
                <w:t>AlexXxKNY</w:t>
              </w:r>
              <w:r w:rsidR="00E374DB" w:rsidRPr="003F1888">
                <w:rPr>
                  <w:rStyle w:val="af1"/>
                  <w:rFonts w:asciiTheme="majorHAnsi" w:hAnsiTheme="majorHAnsi" w:cstheme="majorHAnsi"/>
                  <w:sz w:val="24"/>
                  <w:szCs w:val="24"/>
                  <w:lang w:val="ru-RU"/>
                </w:rPr>
                <w:t>@</w:t>
              </w:r>
              <w:r w:rsidR="00E374DB" w:rsidRPr="003F1888">
                <w:rPr>
                  <w:rStyle w:val="af1"/>
                  <w:rFonts w:asciiTheme="majorHAnsi" w:hAnsiTheme="majorHAnsi" w:cstheme="majorHAnsi"/>
                  <w:sz w:val="24"/>
                  <w:szCs w:val="24"/>
                </w:rPr>
                <w:t>mail</w:t>
              </w:r>
              <w:r w:rsidR="00E374DB" w:rsidRPr="003F1888">
                <w:rPr>
                  <w:rStyle w:val="af1"/>
                  <w:rFonts w:asciiTheme="majorHAnsi" w:hAnsiTheme="majorHAnsi" w:cstheme="majorHAnsi"/>
                  <w:sz w:val="24"/>
                  <w:szCs w:val="24"/>
                  <w:lang w:val="ru-RU"/>
                </w:rPr>
                <w:t>.</w:t>
              </w:r>
              <w:r w:rsidR="00E374DB" w:rsidRPr="003F1888">
                <w:rPr>
                  <w:rStyle w:val="af1"/>
                  <w:rFonts w:asciiTheme="majorHAnsi" w:hAnsiTheme="majorHAnsi" w:cstheme="majorHAnsi"/>
                  <w:sz w:val="24"/>
                  <w:szCs w:val="24"/>
                </w:rPr>
                <w:t>ru</w:t>
              </w:r>
            </w:hyperlink>
          </w:p>
          <w:p w:rsidR="005A4079" w:rsidRPr="00523D71" w:rsidRDefault="00E374DB" w:rsidP="005A4079">
            <w:pPr>
              <w:spacing w:after="0" w:line="276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Версия резюме от: 08.10.2021</w:t>
            </w:r>
            <w:r w:rsidR="00523D71" w:rsidRPr="000347A7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 </w:t>
            </w:r>
          </w:p>
          <w:p w:rsidR="009A1E39" w:rsidRPr="009A1E39" w:rsidRDefault="009A1E39" w:rsidP="004E6070">
            <w:pPr>
              <w:pStyle w:val="a8"/>
              <w:rPr>
                <w:lang w:val="ru-RU"/>
              </w:rPr>
            </w:pPr>
          </w:p>
        </w:tc>
      </w:tr>
      <w:tr w:rsidR="006850B3" w:rsidRPr="0070578C" w:rsidTr="009A1E39">
        <w:tc>
          <w:tcPr>
            <w:tcW w:w="3969" w:type="dxa"/>
            <w:tcMar>
              <w:right w:w="475" w:type="dxa"/>
            </w:tcMar>
          </w:tcPr>
          <w:p w:rsidR="006850B3" w:rsidRPr="0070578C" w:rsidRDefault="001A4F71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 w:rsidRPr="001A4F71">
              <w:rPr>
                <w:rFonts w:cstheme="majorHAnsi"/>
                <w:b/>
                <w:sz w:val="24"/>
                <w:szCs w:val="24"/>
                <w:lang w:val="ru-RU"/>
              </w:rPr>
              <w:t>Образование</w:t>
            </w:r>
          </w:p>
        </w:tc>
        <w:tc>
          <w:tcPr>
            <w:tcW w:w="6111" w:type="dxa"/>
          </w:tcPr>
          <w:p w:rsidR="001A4F71" w:rsidRPr="003D5A08" w:rsidRDefault="0070578C" w:rsidP="00B2568E">
            <w:pPr>
              <w:spacing w:after="180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ru-RU"/>
              </w:rPr>
            </w:pPr>
            <w:r w:rsidRPr="003D5A08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ru-RU"/>
              </w:rPr>
              <w:t>Студент 3 курса СПбГЭТУ «ЛЭТИ» по направлению «Компьютерная безопасность» (специалитет)</w:t>
            </w:r>
          </w:p>
        </w:tc>
      </w:tr>
      <w:tr w:rsidR="006850B3" w:rsidTr="009A1E39">
        <w:tc>
          <w:tcPr>
            <w:tcW w:w="3969" w:type="dxa"/>
            <w:tcMar>
              <w:right w:w="475" w:type="dxa"/>
            </w:tcMar>
          </w:tcPr>
          <w:p w:rsidR="006850B3" w:rsidRPr="001A4F71" w:rsidRDefault="001A4F71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 w:rsidRPr="001A4F71">
              <w:rPr>
                <w:rFonts w:cstheme="majorHAnsi"/>
                <w:b/>
                <w:sz w:val="24"/>
                <w:szCs w:val="24"/>
                <w:lang w:val="ru-RU"/>
              </w:rPr>
              <w:t>Опыт работы</w:t>
            </w:r>
          </w:p>
        </w:tc>
        <w:tc>
          <w:tcPr>
            <w:tcW w:w="6111" w:type="dxa"/>
          </w:tcPr>
          <w:p w:rsidR="00537652" w:rsidRPr="003D5A08" w:rsidRDefault="003D5A08" w:rsidP="003D5A08">
            <w:pPr>
              <w:spacing w:after="180" w:line="276" w:lineRule="auto"/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</w:pPr>
            <w:r w:rsidRPr="003D5A08">
              <w:rPr>
                <w:rFonts w:asciiTheme="majorHAnsi" w:hAnsiTheme="majorHAnsi" w:cstheme="majorHAnsi"/>
                <w:b/>
                <w:color w:val="404040" w:themeColor="text1" w:themeTint="BF"/>
                <w:sz w:val="24"/>
                <w:szCs w:val="24"/>
                <w:lang w:val="ru-RU"/>
              </w:rPr>
              <w:t>Опыта работы не имею</w:t>
            </w:r>
          </w:p>
        </w:tc>
      </w:tr>
      <w:tr w:rsidR="006850B3" w:rsidRPr="009A1E39" w:rsidTr="009A1E39">
        <w:tc>
          <w:tcPr>
            <w:tcW w:w="3969" w:type="dxa"/>
            <w:tcMar>
              <w:right w:w="475" w:type="dxa"/>
            </w:tcMar>
          </w:tcPr>
          <w:p w:rsidR="006850B3" w:rsidRPr="001A4F71" w:rsidRDefault="00E374DB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>
              <w:rPr>
                <w:rFonts w:cstheme="majorHAnsi"/>
                <w:b/>
                <w:sz w:val="24"/>
                <w:szCs w:val="24"/>
                <w:lang w:val="ru-RU"/>
              </w:rPr>
              <w:t>Языки программирования, технологии и другое</w:t>
            </w:r>
          </w:p>
        </w:tc>
        <w:tc>
          <w:tcPr>
            <w:tcW w:w="6111" w:type="dxa"/>
          </w:tcPr>
          <w:p w:rsidR="00EF2C2E" w:rsidRDefault="003D5A08" w:rsidP="000347A7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Python</w:t>
            </w:r>
            <w:bookmarkStart w:id="0" w:name="_GoBack"/>
            <w:bookmarkEnd w:id="0"/>
          </w:p>
          <w:p w:rsidR="00E374DB" w:rsidRDefault="003D5A08" w:rsidP="004E6070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 w:rsidRPr="00E374DB">
              <w:rPr>
                <w:rFonts w:asciiTheme="majorHAnsi" w:hAnsiTheme="majorHAnsi" w:cstheme="majorHAnsi"/>
                <w:sz w:val="24"/>
                <w:szCs w:val="24"/>
              </w:rPr>
              <w:t>C/C++</w:t>
            </w:r>
          </w:p>
          <w:p w:rsidR="003D5A08" w:rsidRDefault="00A727D1" w:rsidP="00E374DB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SQL</w:t>
            </w:r>
          </w:p>
          <w:p w:rsidR="005B639B" w:rsidRPr="00537652" w:rsidRDefault="005B639B" w:rsidP="00E374DB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Git</w:t>
            </w:r>
          </w:p>
        </w:tc>
      </w:tr>
      <w:tr w:rsidR="006850B3" w:rsidRPr="001C4D5A" w:rsidTr="009A1E39">
        <w:tc>
          <w:tcPr>
            <w:tcW w:w="3969" w:type="dxa"/>
            <w:tcMar>
              <w:right w:w="475" w:type="dxa"/>
            </w:tcMar>
          </w:tcPr>
          <w:p w:rsidR="006850B3" w:rsidRPr="00537652" w:rsidRDefault="00E374DB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>
              <w:rPr>
                <w:rFonts w:cstheme="majorHAnsi"/>
                <w:b/>
                <w:sz w:val="24"/>
                <w:szCs w:val="24"/>
                <w:lang w:val="ru-RU"/>
              </w:rPr>
              <w:t>Навыки</w:t>
            </w:r>
            <w:r w:rsidR="005B639B">
              <w:rPr>
                <w:rFonts w:cstheme="majorHAnsi"/>
                <w:b/>
                <w:sz w:val="24"/>
                <w:szCs w:val="24"/>
                <w:lang w:val="ru-RU"/>
              </w:rPr>
              <w:t>, знания</w:t>
            </w:r>
            <w:r>
              <w:rPr>
                <w:rFonts w:cstheme="majorHAnsi"/>
                <w:b/>
                <w:sz w:val="24"/>
                <w:szCs w:val="24"/>
                <w:lang w:val="ru-RU"/>
              </w:rPr>
              <w:t xml:space="preserve"> и умения</w:t>
            </w:r>
          </w:p>
        </w:tc>
        <w:tc>
          <w:tcPr>
            <w:tcW w:w="6111" w:type="dxa"/>
          </w:tcPr>
          <w:p w:rsidR="00537652" w:rsidRPr="005B639B" w:rsidRDefault="005B639B" w:rsidP="007D656C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Базовые знания по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TCP</w:t>
            </w:r>
            <w:r w:rsidRPr="005B639B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/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IP</w:t>
            </w:r>
            <w:r w:rsidR="00A727D1" w:rsidRPr="00A727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(</w:t>
            </w:r>
            <w:r w:rsidR="00A727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Протоколы, Устройство и защита сети</w:t>
            </w:r>
            <w:r w:rsidR="00A727D1" w:rsidRPr="00A727D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)</w:t>
            </w:r>
          </w:p>
          <w:p w:rsidR="00EF2C2E" w:rsidRPr="00A727D1" w:rsidRDefault="005B639B" w:rsidP="00A727D1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Базовые теоретические знания по информационной безопасности (</w:t>
            </w:r>
            <w:r w:rsidR="00A727D1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</w:rPr>
              <w:t>CIA</w:t>
            </w:r>
            <w:r w:rsidR="00A727D1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 xml:space="preserve">, Угрозы и методы защиты, </w:t>
            </w:r>
            <w:r w:rsidR="00E95DBF"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Криптография</w:t>
            </w:r>
            <w:r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lang w:val="ru-RU"/>
              </w:rPr>
              <w:t>)</w:t>
            </w:r>
          </w:p>
          <w:p w:rsidR="00A727D1" w:rsidRDefault="00A727D1" w:rsidP="00A727D1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Базовые знания языка ассемблера </w:t>
            </w:r>
          </w:p>
          <w:p w:rsidR="00A727D1" w:rsidRDefault="00A727D1" w:rsidP="00A727D1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Алгоритмы и структуры данных на Си</w:t>
            </w:r>
          </w:p>
          <w:p w:rsidR="00A727D1" w:rsidRPr="00E95DBF" w:rsidRDefault="00E95DBF" w:rsidP="00A727D1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Разработка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GUI</w:t>
            </w:r>
            <w:r w:rsidRPr="00E95DBF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на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Python</w:t>
            </w:r>
            <w:r w:rsidRPr="00E95DBF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+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PyQt5</w:t>
            </w:r>
          </w:p>
          <w:p w:rsidR="00E95DBF" w:rsidRPr="005B639B" w:rsidRDefault="00E95DBF" w:rsidP="00A727D1">
            <w:pPr>
              <w:pStyle w:val="af0"/>
              <w:numPr>
                <w:ilvl w:val="0"/>
                <w:numId w:val="1"/>
              </w:numPr>
              <w:spacing w:after="180" w:line="276" w:lineRule="auto"/>
              <w:ind w:left="714" w:hanging="357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Английский язык (сертификатов не имею, весьма уверенно читаю техническую документацию, пишу, менее уверенно слушаю, разговорной практики недостаточно)</w:t>
            </w:r>
          </w:p>
        </w:tc>
      </w:tr>
      <w:tr w:rsidR="006850B3" w:rsidRPr="001C4D5A" w:rsidTr="009A1E39">
        <w:tc>
          <w:tcPr>
            <w:tcW w:w="3969" w:type="dxa"/>
            <w:tcMar>
              <w:right w:w="475" w:type="dxa"/>
            </w:tcMar>
          </w:tcPr>
          <w:p w:rsidR="006850B3" w:rsidRPr="00537652" w:rsidRDefault="00E95DBF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>
              <w:rPr>
                <w:rFonts w:cstheme="majorHAnsi"/>
                <w:b/>
                <w:sz w:val="24"/>
                <w:szCs w:val="24"/>
                <w:lang w:val="ru-RU"/>
              </w:rPr>
              <w:t>Знаком, но недостаточно, чтобы назвать навыком или знанием</w:t>
            </w:r>
          </w:p>
        </w:tc>
        <w:tc>
          <w:tcPr>
            <w:tcW w:w="6111" w:type="dxa"/>
          </w:tcPr>
          <w:p w:rsidR="00EF2C2E" w:rsidRPr="00E95DBF" w:rsidRDefault="00E95DBF" w:rsidP="00E95DBF">
            <w:pPr>
              <w:spacing w:after="180" w:line="276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Виртуализация</w:t>
            </w:r>
            <w:r w:rsidRPr="00E95DBF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с</w:t>
            </w:r>
            <w:r w:rsidRPr="00E95DBF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Virtual</w:t>
            </w:r>
            <w:r w:rsidRPr="00E95DBF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Box</w:t>
            </w:r>
            <w:r w:rsidRPr="00E95DBF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Cisco</w:t>
            </w:r>
            <w:r w:rsidRPr="00E95DBF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Packet</w:t>
            </w:r>
            <w:r w:rsidRPr="00E95DBF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Tracer</w:t>
            </w:r>
            <w:r w:rsidRPr="00E95DBF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Jira</w:t>
            </w:r>
            <w:r w:rsidRPr="00E95DBF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+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Confluence</w:t>
            </w:r>
            <w:r w:rsidRPr="00E95DBF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SQLite</w:t>
            </w:r>
            <w:r w:rsidRPr="00E95DBF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3,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SQL</w:t>
            </w:r>
            <w:r w:rsidRPr="00E95DBF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Alchemy</w:t>
            </w:r>
            <w:r w:rsidRPr="00E95DBF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Законодательная база в области ИБ (Госты +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ISO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),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MYSQL</w:t>
            </w:r>
            <w:r w:rsidRPr="00E95DBF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server</w:t>
            </w:r>
          </w:p>
        </w:tc>
      </w:tr>
      <w:tr w:rsidR="00A039C5" w:rsidRPr="00E13E11" w:rsidTr="009A1E39">
        <w:tc>
          <w:tcPr>
            <w:tcW w:w="3969" w:type="dxa"/>
            <w:tcMar>
              <w:right w:w="475" w:type="dxa"/>
            </w:tcMar>
          </w:tcPr>
          <w:p w:rsidR="00A039C5" w:rsidRDefault="00A039C5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>
              <w:rPr>
                <w:rFonts w:cstheme="majorHAnsi"/>
                <w:b/>
                <w:sz w:val="24"/>
                <w:szCs w:val="24"/>
                <w:lang w:val="ru-RU"/>
              </w:rPr>
              <w:lastRenderedPageBreak/>
              <w:t>Примеры кода</w:t>
            </w:r>
          </w:p>
        </w:tc>
        <w:tc>
          <w:tcPr>
            <w:tcW w:w="6111" w:type="dxa"/>
          </w:tcPr>
          <w:p w:rsidR="00A039C5" w:rsidRPr="001C4D5A" w:rsidRDefault="00E13E11" w:rsidP="00E95DBF">
            <w:pPr>
              <w:spacing w:after="180" w:line="276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GitH</w:t>
            </w:r>
            <w:r w:rsidR="00A039C5">
              <w:rPr>
                <w:rFonts w:asciiTheme="majorHAnsi" w:hAnsiTheme="majorHAnsi" w:cstheme="majorHAnsi"/>
                <w:sz w:val="24"/>
                <w:szCs w:val="24"/>
              </w:rPr>
              <w:t>ub</w:t>
            </w:r>
            <w:r w:rsidR="00A039C5" w:rsidRPr="001C4D5A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: </w:t>
            </w:r>
            <w:hyperlink r:id="rId10" w:history="1">
              <w:r w:rsidRPr="001D22CC">
                <w:rPr>
                  <w:rStyle w:val="af1"/>
                  <w:rFonts w:asciiTheme="majorHAnsi" w:hAnsiTheme="majorHAnsi" w:cstheme="majorHAnsi"/>
                  <w:sz w:val="24"/>
                  <w:szCs w:val="24"/>
                </w:rPr>
                <w:t>https</w:t>
              </w:r>
              <w:r w:rsidRPr="001C4D5A">
                <w:rPr>
                  <w:rStyle w:val="af1"/>
                  <w:rFonts w:asciiTheme="majorHAnsi" w:hAnsiTheme="majorHAnsi" w:cstheme="majorHAnsi"/>
                  <w:sz w:val="24"/>
                  <w:szCs w:val="24"/>
                  <w:lang w:val="ru-RU"/>
                </w:rPr>
                <w:t>://</w:t>
              </w:r>
              <w:r w:rsidRPr="001D22CC">
                <w:rPr>
                  <w:rStyle w:val="af1"/>
                  <w:rFonts w:asciiTheme="majorHAnsi" w:hAnsiTheme="majorHAnsi" w:cstheme="majorHAnsi"/>
                  <w:sz w:val="24"/>
                  <w:szCs w:val="24"/>
                </w:rPr>
                <w:t>github</w:t>
              </w:r>
              <w:r w:rsidRPr="001C4D5A">
                <w:rPr>
                  <w:rStyle w:val="af1"/>
                  <w:rFonts w:asciiTheme="majorHAnsi" w:hAnsiTheme="majorHAnsi" w:cstheme="majorHAnsi"/>
                  <w:sz w:val="24"/>
                  <w:szCs w:val="24"/>
                  <w:lang w:val="ru-RU"/>
                </w:rPr>
                <w:t>.</w:t>
              </w:r>
              <w:r w:rsidRPr="001D22CC">
                <w:rPr>
                  <w:rStyle w:val="af1"/>
                  <w:rFonts w:asciiTheme="majorHAnsi" w:hAnsiTheme="majorHAnsi" w:cstheme="majorHAnsi"/>
                  <w:sz w:val="24"/>
                  <w:szCs w:val="24"/>
                </w:rPr>
                <w:t>com</w:t>
              </w:r>
              <w:r w:rsidRPr="001C4D5A">
                <w:rPr>
                  <w:rStyle w:val="af1"/>
                  <w:rFonts w:asciiTheme="majorHAnsi" w:hAnsiTheme="majorHAnsi" w:cstheme="majorHAnsi"/>
                  <w:sz w:val="24"/>
                  <w:szCs w:val="24"/>
                  <w:lang w:val="ru-RU"/>
                </w:rPr>
                <w:t>/</w:t>
              </w:r>
              <w:r w:rsidRPr="001D22CC">
                <w:rPr>
                  <w:rStyle w:val="af1"/>
                  <w:rFonts w:asciiTheme="majorHAnsi" w:hAnsiTheme="majorHAnsi" w:cstheme="majorHAnsi"/>
                  <w:sz w:val="24"/>
                  <w:szCs w:val="24"/>
                </w:rPr>
                <w:t>AlexXx</w:t>
              </w:r>
              <w:r w:rsidRPr="001C4D5A">
                <w:rPr>
                  <w:rStyle w:val="af1"/>
                  <w:rFonts w:asciiTheme="majorHAnsi" w:hAnsiTheme="majorHAnsi" w:cstheme="majorHAnsi"/>
                  <w:sz w:val="24"/>
                  <w:szCs w:val="24"/>
                  <w:lang w:val="ru-RU"/>
                </w:rPr>
                <w:t>235</w:t>
              </w:r>
            </w:hyperlink>
          </w:p>
          <w:p w:rsidR="00E13E11" w:rsidRPr="00E13E11" w:rsidRDefault="00E13E11" w:rsidP="00E13E11">
            <w:pPr>
              <w:spacing w:after="180" w:line="276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У</w:t>
            </w:r>
            <w:r w:rsidRPr="00E13E1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себя</w:t>
            </w:r>
            <w:r w:rsidRPr="00E13E1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на</w:t>
            </w:r>
            <w:r w:rsidRPr="00E13E1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GitHub</w:t>
            </w:r>
            <w:r w:rsidRPr="00E13E1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я</w:t>
            </w:r>
            <w:r w:rsidRPr="00E13E1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храню</w:t>
            </w:r>
            <w:r w:rsidRPr="00E13E1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некоторый</w:t>
            </w:r>
            <w:r w:rsidRPr="00E13E1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код</w:t>
            </w:r>
            <w:r w:rsidRPr="00E13E1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с</w:t>
            </w:r>
            <w:r w:rsidRPr="00E13E1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курса</w:t>
            </w:r>
            <w:r w:rsidRPr="00E13E1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Jet</w:t>
            </w:r>
            <w:r w:rsidRPr="00E13E1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Brains</w:t>
            </w:r>
            <w:r w:rsidRPr="00E13E1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Academy</w:t>
            </w:r>
            <w:r w:rsidRPr="00E13E1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«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Python</w:t>
            </w:r>
            <w:r w:rsidRPr="00E13E1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Developer</w:t>
            </w:r>
            <w:r w:rsidRPr="00E13E1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» (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курс не закончил, поэтому сертификат предоставить не могу</w:t>
            </w:r>
            <w:r w:rsidRPr="00E13E1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),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код своих личных проектов, курсовых работ и т.д. (см.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README 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файлы)</w:t>
            </w:r>
            <w:r w:rsidRPr="00E13E1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</w:p>
        </w:tc>
      </w:tr>
      <w:tr w:rsidR="00824B6D" w:rsidRPr="001C4D5A" w:rsidTr="009A1E39">
        <w:tc>
          <w:tcPr>
            <w:tcW w:w="3969" w:type="dxa"/>
            <w:tcMar>
              <w:right w:w="475" w:type="dxa"/>
            </w:tcMar>
          </w:tcPr>
          <w:p w:rsidR="00824B6D" w:rsidRPr="004E6070" w:rsidRDefault="00480F58">
            <w:pPr>
              <w:pStyle w:val="1"/>
              <w:outlineLvl w:val="0"/>
              <w:rPr>
                <w:rFonts w:cstheme="majorHAnsi"/>
                <w:b/>
                <w:sz w:val="24"/>
                <w:szCs w:val="24"/>
                <w:lang w:val="ru-RU"/>
              </w:rPr>
            </w:pPr>
            <w:r>
              <w:rPr>
                <w:rFonts w:cstheme="majorHAnsi"/>
                <w:b/>
                <w:sz w:val="24"/>
                <w:szCs w:val="24"/>
                <w:lang w:val="ru-RU"/>
              </w:rPr>
              <w:t xml:space="preserve">немного </w:t>
            </w:r>
            <w:r w:rsidR="004E6070">
              <w:rPr>
                <w:rFonts w:cstheme="majorHAnsi"/>
                <w:b/>
                <w:sz w:val="24"/>
                <w:szCs w:val="24"/>
                <w:lang w:val="ru-RU"/>
              </w:rPr>
              <w:t>о себе</w:t>
            </w:r>
          </w:p>
        </w:tc>
        <w:tc>
          <w:tcPr>
            <w:tcW w:w="6111" w:type="dxa"/>
          </w:tcPr>
          <w:p w:rsidR="00E13E11" w:rsidRDefault="004E6070" w:rsidP="00E13E11">
            <w:pPr>
              <w:spacing w:after="180" w:line="276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Среднее образование получал в Санкт-Петербургском Кадетском Военном Корпусе, закончил с золотой медалью. </w:t>
            </w:r>
          </w:p>
          <w:p w:rsidR="00E13E11" w:rsidRDefault="00275133" w:rsidP="00E13E11">
            <w:pPr>
              <w:spacing w:after="180" w:line="276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Активно занимаюсь самообразованием (см. приложение)</w:t>
            </w:r>
            <w:r w:rsidR="00E13E1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, прохожу различные курсы по безопасности, по программированию («проекты» есть на </w:t>
            </w:r>
            <w:r w:rsidR="00E13E11">
              <w:rPr>
                <w:rFonts w:asciiTheme="majorHAnsi" w:hAnsiTheme="majorHAnsi" w:cstheme="majorHAnsi"/>
                <w:sz w:val="24"/>
                <w:szCs w:val="24"/>
              </w:rPr>
              <w:t>GitHub</w:t>
            </w:r>
            <w:r w:rsidR="00E13E1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)</w:t>
            </w:r>
            <w:r w:rsidR="00E13E11" w:rsidRPr="00E13E1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 </w:t>
            </w:r>
            <w:r w:rsidR="00E13E11"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и прочим вспомогательным темам</w:t>
            </w: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 xml:space="preserve">. </w:t>
            </w:r>
          </w:p>
          <w:p w:rsidR="00824B6D" w:rsidRPr="004E6070" w:rsidRDefault="00275133" w:rsidP="00E13E11">
            <w:pPr>
              <w:spacing w:after="180" w:line="276" w:lineRule="auto"/>
              <w:rPr>
                <w:rFonts w:asciiTheme="majorHAnsi" w:hAnsiTheme="majorHAnsi" w:cstheme="majorHAnsi"/>
                <w:sz w:val="24"/>
                <w:szCs w:val="24"/>
                <w:lang w:val="ru-RU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ru-RU"/>
              </w:rPr>
              <w:t>Трудолюбив, ответственен, бодр и спокоен.</w:t>
            </w:r>
          </w:p>
        </w:tc>
      </w:tr>
    </w:tbl>
    <w:p w:rsidR="00EF2C2E" w:rsidRPr="001C4D5A" w:rsidRDefault="00EF2C2E">
      <w:pPr>
        <w:rPr>
          <w:lang w:val="ru-RU"/>
        </w:rPr>
      </w:pPr>
    </w:p>
    <w:p w:rsidR="008852EB" w:rsidRPr="001C4D5A" w:rsidRDefault="008852EB">
      <w:pPr>
        <w:rPr>
          <w:lang w:val="ru-RU"/>
        </w:rPr>
      </w:pPr>
    </w:p>
    <w:p w:rsidR="008852EB" w:rsidRPr="001C4D5A" w:rsidRDefault="008852EB">
      <w:pPr>
        <w:rPr>
          <w:lang w:val="ru-RU"/>
        </w:rPr>
      </w:pPr>
    </w:p>
    <w:p w:rsidR="008852EB" w:rsidRPr="001C4D5A" w:rsidRDefault="008852EB">
      <w:pPr>
        <w:rPr>
          <w:lang w:val="ru-RU"/>
        </w:rPr>
      </w:pPr>
    </w:p>
    <w:p w:rsidR="008852EB" w:rsidRPr="001C4D5A" w:rsidRDefault="008852EB">
      <w:pPr>
        <w:rPr>
          <w:lang w:val="ru-RU"/>
        </w:rPr>
      </w:pPr>
    </w:p>
    <w:p w:rsidR="008852EB" w:rsidRPr="001C4D5A" w:rsidRDefault="008852EB">
      <w:pPr>
        <w:rPr>
          <w:lang w:val="ru-RU"/>
        </w:rPr>
      </w:pPr>
    </w:p>
    <w:p w:rsidR="008852EB" w:rsidRPr="001C4D5A" w:rsidRDefault="008852EB">
      <w:pPr>
        <w:rPr>
          <w:lang w:val="ru-RU"/>
        </w:rPr>
      </w:pPr>
    </w:p>
    <w:p w:rsidR="008852EB" w:rsidRPr="001C4D5A" w:rsidRDefault="008852EB">
      <w:pPr>
        <w:rPr>
          <w:lang w:val="ru-RU"/>
        </w:rPr>
      </w:pPr>
    </w:p>
    <w:p w:rsidR="008852EB" w:rsidRPr="001C4D5A" w:rsidRDefault="008852EB">
      <w:pPr>
        <w:rPr>
          <w:lang w:val="ru-RU"/>
        </w:rPr>
      </w:pPr>
    </w:p>
    <w:p w:rsidR="008852EB" w:rsidRPr="001C4D5A" w:rsidRDefault="008852EB">
      <w:pPr>
        <w:rPr>
          <w:lang w:val="ru-RU"/>
        </w:rPr>
      </w:pPr>
    </w:p>
    <w:p w:rsidR="008852EB" w:rsidRPr="001C4D5A" w:rsidRDefault="008852EB">
      <w:pPr>
        <w:rPr>
          <w:lang w:val="ru-RU"/>
        </w:rPr>
      </w:pPr>
    </w:p>
    <w:p w:rsidR="008852EB" w:rsidRPr="001C4D5A" w:rsidRDefault="008852EB">
      <w:pPr>
        <w:rPr>
          <w:lang w:val="ru-RU"/>
        </w:rPr>
      </w:pPr>
    </w:p>
    <w:p w:rsidR="008852EB" w:rsidRPr="001C4D5A" w:rsidRDefault="008852EB">
      <w:pPr>
        <w:rPr>
          <w:lang w:val="ru-RU"/>
        </w:rPr>
      </w:pPr>
    </w:p>
    <w:p w:rsidR="008852EB" w:rsidRPr="001C4D5A" w:rsidRDefault="008852EB">
      <w:pPr>
        <w:rPr>
          <w:lang w:val="ru-RU"/>
        </w:rPr>
      </w:pPr>
    </w:p>
    <w:p w:rsidR="008852EB" w:rsidRPr="001C4D5A" w:rsidRDefault="008852EB">
      <w:pPr>
        <w:rPr>
          <w:lang w:val="ru-RU"/>
        </w:rPr>
      </w:pPr>
    </w:p>
    <w:p w:rsidR="008852EB" w:rsidRPr="001C4D5A" w:rsidRDefault="008852EB">
      <w:pPr>
        <w:rPr>
          <w:lang w:val="ru-RU"/>
        </w:rPr>
      </w:pPr>
    </w:p>
    <w:p w:rsidR="008852EB" w:rsidRPr="001C4D5A" w:rsidRDefault="008852EB">
      <w:pPr>
        <w:rPr>
          <w:lang w:val="ru-RU"/>
        </w:rPr>
      </w:pPr>
    </w:p>
    <w:p w:rsidR="008852EB" w:rsidRPr="001C4D5A" w:rsidRDefault="008852EB">
      <w:pPr>
        <w:rPr>
          <w:lang w:val="ru-RU"/>
        </w:rPr>
      </w:pPr>
    </w:p>
    <w:p w:rsidR="008852EB" w:rsidRPr="001C4D5A" w:rsidRDefault="008852EB">
      <w:pPr>
        <w:rPr>
          <w:lang w:val="ru-RU"/>
        </w:rPr>
      </w:pPr>
    </w:p>
    <w:p w:rsidR="008852EB" w:rsidRPr="001C4D5A" w:rsidRDefault="008852EB">
      <w:pPr>
        <w:rPr>
          <w:lang w:val="ru-RU"/>
        </w:rPr>
      </w:pPr>
    </w:p>
    <w:p w:rsidR="008852EB" w:rsidRPr="001C4D5A" w:rsidRDefault="008852EB">
      <w:pPr>
        <w:rPr>
          <w:lang w:val="ru-RU"/>
        </w:rPr>
      </w:pPr>
    </w:p>
    <w:p w:rsidR="008852EB" w:rsidRPr="001C4D5A" w:rsidRDefault="008852EB">
      <w:pPr>
        <w:rPr>
          <w:lang w:val="ru-RU"/>
        </w:rPr>
      </w:pPr>
    </w:p>
    <w:p w:rsidR="008852EB" w:rsidRPr="001C4D5A" w:rsidRDefault="008852EB">
      <w:pPr>
        <w:rPr>
          <w:lang w:val="ru-RU"/>
        </w:rPr>
      </w:pPr>
    </w:p>
    <w:p w:rsidR="008852EB" w:rsidRDefault="008852EB" w:rsidP="008852E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52E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ПРИЛОЖЕНИЕ</w:t>
      </w:r>
    </w:p>
    <w:p w:rsidR="008852EB" w:rsidRPr="008852EB" w:rsidRDefault="008852EB" w:rsidP="008852E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Немного о курсах, сертификаты за которые я могу предоставить.</w:t>
      </w:r>
    </w:p>
    <w:tbl>
      <w:tblPr>
        <w:tblStyle w:val="ResumeTable"/>
        <w:tblW w:w="0" w:type="auto"/>
        <w:tblLook w:val="04A0" w:firstRow="1" w:lastRow="0" w:firstColumn="1" w:lastColumn="0" w:noHBand="0" w:noVBand="1"/>
      </w:tblPr>
      <w:tblGrid>
        <w:gridCol w:w="4830"/>
        <w:gridCol w:w="5250"/>
      </w:tblGrid>
      <w:tr w:rsidR="009E20DB" w:rsidTr="009E20DB">
        <w:tc>
          <w:tcPr>
            <w:tcW w:w="4830" w:type="dxa"/>
            <w:vMerge w:val="restart"/>
          </w:tcPr>
          <w:p w:rsidR="009E20DB" w:rsidRPr="00BA3808" w:rsidRDefault="009E20DB" w:rsidP="00BA3808">
            <w:pPr>
              <w:spacing w:line="276" w:lineRule="auto"/>
              <w:ind w:right="435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Онлайн курсы по введению в кибербезопасность от компании </w:t>
            </w:r>
            <w:r>
              <w:rPr>
                <w:rFonts w:ascii="Times New Roman" w:hAnsi="Times New Roman" w:cs="Times New Roman"/>
                <w:sz w:val="28"/>
              </w:rPr>
              <w:t>Cisco</w:t>
            </w:r>
            <w:r w:rsidRPr="009E20DB">
              <w:rPr>
                <w:rFonts w:ascii="Times New Roman" w:hAnsi="Times New Roman" w:cs="Times New Roman"/>
                <w:sz w:val="2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За время прохождения данных курсов я познакомился </w:t>
            </w:r>
            <w:r w:rsidR="001C4D5A">
              <w:rPr>
                <w:rFonts w:ascii="Times New Roman" w:hAnsi="Times New Roman" w:cs="Times New Roman"/>
                <w:sz w:val="28"/>
                <w:lang w:val="ru-RU"/>
              </w:rPr>
              <w:t xml:space="preserve">с различными методами обеспечения конфиденциальности, целостности и доступности. С видами угроз и способами защиты от них. </w:t>
            </w:r>
            <w:r w:rsidR="00BA3808">
              <w:rPr>
                <w:rFonts w:ascii="Times New Roman" w:hAnsi="Times New Roman" w:cs="Times New Roman"/>
                <w:sz w:val="28"/>
                <w:lang w:val="ru-RU"/>
              </w:rPr>
              <w:t xml:space="preserve">Также приходилось работать с </w:t>
            </w:r>
            <w:r w:rsidR="00BA3808">
              <w:rPr>
                <w:rFonts w:ascii="Times New Roman" w:hAnsi="Times New Roman" w:cs="Times New Roman"/>
                <w:sz w:val="28"/>
              </w:rPr>
              <w:t>Virtual</w:t>
            </w:r>
            <w:r w:rsidR="00BA3808" w:rsidRPr="00BA3808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BA3808">
              <w:rPr>
                <w:rFonts w:ascii="Times New Roman" w:hAnsi="Times New Roman" w:cs="Times New Roman"/>
                <w:sz w:val="28"/>
              </w:rPr>
              <w:t>Box</w:t>
            </w:r>
            <w:r w:rsidR="00BA3808" w:rsidRPr="00BA3808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BA3808">
              <w:rPr>
                <w:rFonts w:ascii="Times New Roman" w:hAnsi="Times New Roman" w:cs="Times New Roman"/>
                <w:sz w:val="28"/>
                <w:lang w:val="ru-RU"/>
              </w:rPr>
              <w:t>и</w:t>
            </w:r>
            <w:r w:rsidR="00BA3808" w:rsidRPr="00BA3808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BA3808">
              <w:rPr>
                <w:rFonts w:ascii="Times New Roman" w:hAnsi="Times New Roman" w:cs="Times New Roman"/>
                <w:sz w:val="28"/>
              </w:rPr>
              <w:t>Cisco</w:t>
            </w:r>
            <w:r w:rsidR="00BA3808" w:rsidRPr="00BA3808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BA3808">
              <w:rPr>
                <w:rFonts w:ascii="Times New Roman" w:hAnsi="Times New Roman" w:cs="Times New Roman"/>
                <w:sz w:val="28"/>
              </w:rPr>
              <w:t>Packet</w:t>
            </w:r>
            <w:r w:rsidR="00BA3808" w:rsidRPr="00BA3808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BA3808">
              <w:rPr>
                <w:rFonts w:ascii="Times New Roman" w:hAnsi="Times New Roman" w:cs="Times New Roman"/>
                <w:sz w:val="28"/>
              </w:rPr>
              <w:t>Tracer</w:t>
            </w:r>
            <w:r w:rsidR="00BA3808" w:rsidRPr="00BA3808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="00BA3808">
              <w:rPr>
                <w:rFonts w:ascii="Times New Roman" w:hAnsi="Times New Roman" w:cs="Times New Roman"/>
                <w:sz w:val="28"/>
                <w:lang w:val="ru-RU"/>
              </w:rPr>
              <w:t>для моделирования работы корпоративной сети и изучения взаимодействия устройств в ней.</w:t>
            </w:r>
          </w:p>
        </w:tc>
        <w:tc>
          <w:tcPr>
            <w:tcW w:w="5250" w:type="dxa"/>
          </w:tcPr>
          <w:p w:rsidR="009E20DB" w:rsidRDefault="009E20DB" w:rsidP="009E20DB">
            <w:r w:rsidRPr="008852EB">
              <w:rPr>
                <w:noProof/>
                <w:lang w:val="ru-RU" w:eastAsia="ru-RU"/>
              </w:rPr>
              <w:drawing>
                <wp:inline distT="0" distB="0" distL="0" distR="0" wp14:anchorId="1B9BABCD" wp14:editId="3E1A8F25">
                  <wp:extent cx="3328035" cy="1818204"/>
                  <wp:effectExtent l="0" t="0" r="571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936" cy="184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0DB" w:rsidTr="009E20DB">
        <w:tc>
          <w:tcPr>
            <w:tcW w:w="4830" w:type="dxa"/>
            <w:vMerge/>
          </w:tcPr>
          <w:p w:rsidR="009E20DB" w:rsidRDefault="009E20DB"/>
        </w:tc>
        <w:tc>
          <w:tcPr>
            <w:tcW w:w="5250" w:type="dxa"/>
          </w:tcPr>
          <w:p w:rsidR="009E20DB" w:rsidRDefault="009E20DB">
            <w:r w:rsidRPr="009E20DB">
              <w:rPr>
                <w:noProof/>
                <w:lang w:val="ru-RU" w:eastAsia="ru-RU"/>
              </w:rPr>
              <w:drawing>
                <wp:inline distT="0" distB="0" distL="0" distR="0" wp14:anchorId="1BF256B6" wp14:editId="3AF5368B">
                  <wp:extent cx="3151090" cy="168402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621" cy="169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511" w:rsidTr="009E20DB">
        <w:tc>
          <w:tcPr>
            <w:tcW w:w="4830" w:type="dxa"/>
            <w:vMerge w:val="restart"/>
          </w:tcPr>
          <w:p w:rsidR="00327511" w:rsidRPr="00E44EC0" w:rsidRDefault="00BA3808" w:rsidP="00E44EC0">
            <w:pPr>
              <w:spacing w:line="276" w:lineRule="auto"/>
              <w:ind w:right="435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Также мною на данный момент были пройдены два курса из серии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BA38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Complete</w:t>
            </w:r>
            <w:r w:rsidRPr="00BA38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Cyber</w:t>
            </w:r>
            <w:r w:rsidRPr="00BA38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r w:rsidRPr="00BA38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 w:rsidRPr="00BA380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этих курсах более</w:t>
            </w:r>
            <w:r w:rsidR="00E44E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подробно рассказано об угрозах, рисках, концепциях, используемых в ИБ,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подробно рассматриваются технологии, применимые для обеспечения </w:t>
            </w:r>
            <w:r w:rsidR="00E44E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ИБ, такие как: различные алгоритмы шифрования, аппаратные и программные </w:t>
            </w:r>
            <w:r w:rsidR="00E44EC0">
              <w:rPr>
                <w:rFonts w:ascii="Times New Roman" w:hAnsi="Times New Roman" w:cs="Times New Roman"/>
                <w:sz w:val="28"/>
                <w:szCs w:val="28"/>
              </w:rPr>
              <w:t>firewalls</w:t>
            </w:r>
            <w:r w:rsidR="00E44E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настройка роутеров, использование виртуализации и многое другое.</w:t>
            </w:r>
          </w:p>
        </w:tc>
        <w:tc>
          <w:tcPr>
            <w:tcW w:w="5250" w:type="dxa"/>
          </w:tcPr>
          <w:p w:rsidR="00327511" w:rsidRDefault="00327511">
            <w:r>
              <w:rPr>
                <w:noProof/>
                <w:lang w:val="ru-RU" w:eastAsia="ru-RU"/>
              </w:rPr>
              <w:drawing>
                <wp:inline distT="0" distB="0" distL="0" distR="0" wp14:anchorId="3880EDE7" wp14:editId="45337FDC">
                  <wp:extent cx="2817678" cy="1676400"/>
                  <wp:effectExtent l="0" t="0" r="190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ertificate Chapter 1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443" cy="171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511" w:rsidTr="009E20DB">
        <w:tc>
          <w:tcPr>
            <w:tcW w:w="4830" w:type="dxa"/>
            <w:vMerge/>
          </w:tcPr>
          <w:p w:rsidR="00327511" w:rsidRDefault="00327511"/>
        </w:tc>
        <w:tc>
          <w:tcPr>
            <w:tcW w:w="5250" w:type="dxa"/>
          </w:tcPr>
          <w:p w:rsidR="00327511" w:rsidRDefault="00327511">
            <w:r>
              <w:rPr>
                <w:noProof/>
                <w:lang w:val="ru-RU" w:eastAsia="ru-RU"/>
              </w:rPr>
              <w:drawing>
                <wp:inline distT="0" distB="0" distL="0" distR="0" wp14:anchorId="63BD0146" wp14:editId="64E6B8EA">
                  <wp:extent cx="2880360" cy="1765732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ertificate Chapter 2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032" cy="181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52EB" w:rsidRPr="008852EB" w:rsidRDefault="008852EB" w:rsidP="00327511"/>
    <w:sectPr w:rsidR="008852EB" w:rsidRPr="008852EB" w:rsidSect="00EF2C2E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CE8" w:rsidRDefault="00F22CE8">
      <w:pPr>
        <w:spacing w:after="0"/>
      </w:pPr>
      <w:r>
        <w:separator/>
      </w:r>
    </w:p>
  </w:endnote>
  <w:endnote w:type="continuationSeparator" w:id="0">
    <w:p w:rsidR="00F22CE8" w:rsidRDefault="00F22C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CE8" w:rsidRDefault="00F22CE8">
      <w:pPr>
        <w:spacing w:after="0"/>
      </w:pPr>
      <w:r>
        <w:separator/>
      </w:r>
    </w:p>
  </w:footnote>
  <w:footnote w:type="continuationSeparator" w:id="0">
    <w:p w:rsidR="00F22CE8" w:rsidRDefault="00F22C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pt;height:9pt" o:bullet="t">
        <v:imagedata r:id="rId1" o:title="BD14515_"/>
      </v:shape>
    </w:pict>
  </w:numPicBullet>
  <w:abstractNum w:abstractNumId="0" w15:restartNumberingAfterBreak="0">
    <w:nsid w:val="21D36168"/>
    <w:multiLevelType w:val="multilevel"/>
    <w:tmpl w:val="510E1954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7E97AD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31BF2F7C"/>
    <w:multiLevelType w:val="hybridMultilevel"/>
    <w:tmpl w:val="9D624572"/>
    <w:lvl w:ilvl="0" w:tplc="89262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E97AD" w:themeColor="accent1"/>
        <w:sz w:val="22"/>
        <w:szCs w:val="22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8F"/>
    <w:rsid w:val="0001386F"/>
    <w:rsid w:val="000347A7"/>
    <w:rsid w:val="000443B4"/>
    <w:rsid w:val="000449ED"/>
    <w:rsid w:val="00190F1C"/>
    <w:rsid w:val="001A4F71"/>
    <w:rsid w:val="001C4D5A"/>
    <w:rsid w:val="00275133"/>
    <w:rsid w:val="00317709"/>
    <w:rsid w:val="00327511"/>
    <w:rsid w:val="003D5A08"/>
    <w:rsid w:val="003E7AA0"/>
    <w:rsid w:val="0047772A"/>
    <w:rsid w:val="00480F58"/>
    <w:rsid w:val="004E6070"/>
    <w:rsid w:val="00523D71"/>
    <w:rsid w:val="00537652"/>
    <w:rsid w:val="00581D0A"/>
    <w:rsid w:val="005930A0"/>
    <w:rsid w:val="005A4079"/>
    <w:rsid w:val="005B639B"/>
    <w:rsid w:val="006331E1"/>
    <w:rsid w:val="00647288"/>
    <w:rsid w:val="00653F8F"/>
    <w:rsid w:val="00683371"/>
    <w:rsid w:val="006850B3"/>
    <w:rsid w:val="0070578C"/>
    <w:rsid w:val="00755940"/>
    <w:rsid w:val="007B1B9E"/>
    <w:rsid w:val="007D559B"/>
    <w:rsid w:val="007D656C"/>
    <w:rsid w:val="007F09F0"/>
    <w:rsid w:val="00824B6D"/>
    <w:rsid w:val="00826F8B"/>
    <w:rsid w:val="00832612"/>
    <w:rsid w:val="0084725A"/>
    <w:rsid w:val="008852EB"/>
    <w:rsid w:val="00992824"/>
    <w:rsid w:val="009A1E39"/>
    <w:rsid w:val="009C3165"/>
    <w:rsid w:val="009E20DB"/>
    <w:rsid w:val="009F53FA"/>
    <w:rsid w:val="009F6C3D"/>
    <w:rsid w:val="00A039C5"/>
    <w:rsid w:val="00A36400"/>
    <w:rsid w:val="00A727D1"/>
    <w:rsid w:val="00B2568E"/>
    <w:rsid w:val="00B37D52"/>
    <w:rsid w:val="00BA2B1B"/>
    <w:rsid w:val="00BA3808"/>
    <w:rsid w:val="00BF6DD3"/>
    <w:rsid w:val="00C24DC7"/>
    <w:rsid w:val="00C43E24"/>
    <w:rsid w:val="00CD2934"/>
    <w:rsid w:val="00D432D7"/>
    <w:rsid w:val="00D46D66"/>
    <w:rsid w:val="00D50DF1"/>
    <w:rsid w:val="00D817AE"/>
    <w:rsid w:val="00DE1149"/>
    <w:rsid w:val="00E13E11"/>
    <w:rsid w:val="00E374DB"/>
    <w:rsid w:val="00E44EC0"/>
    <w:rsid w:val="00E470C1"/>
    <w:rsid w:val="00E70D0D"/>
    <w:rsid w:val="00E95DBF"/>
    <w:rsid w:val="00EF2C2E"/>
    <w:rsid w:val="00F22CE8"/>
    <w:rsid w:val="00FA7283"/>
    <w:rsid w:val="00FB09EB"/>
    <w:rsid w:val="00F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804E"/>
  <w15:docId w15:val="{EEDD0224-F514-4D00-9493-6139230E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A4F71"/>
    <w:pPr>
      <w:spacing w:after="80" w:line="240" w:lineRule="auto"/>
    </w:pPr>
  </w:style>
  <w:style w:type="paragraph" w:styleId="1">
    <w:name w:val="heading 1"/>
    <w:basedOn w:val="a0"/>
    <w:link w:val="10"/>
    <w:uiPriority w:val="9"/>
    <w:unhideWhenUsed/>
    <w:qFormat/>
    <w:rsid w:val="00FB09EB"/>
    <w:pPr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2">
    <w:name w:val="heading 2"/>
    <w:basedOn w:val="a0"/>
    <w:next w:val="ResumeText"/>
    <w:link w:val="20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basedOn w:val="a1"/>
    <w:uiPriority w:val="33"/>
    <w:semiHidden/>
    <w:unhideWhenUsed/>
    <w:qFormat/>
    <w:rPr>
      <w:b/>
      <w:bCs/>
      <w:i/>
      <w:iCs/>
      <w:spacing w:val="0"/>
    </w:rPr>
  </w:style>
  <w:style w:type="character" w:styleId="a5">
    <w:name w:val="Intense Reference"/>
    <w:basedOn w:val="a1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10">
    <w:name w:val="Заголовок 1 Знак"/>
    <w:basedOn w:val="a1"/>
    <w:link w:val="1"/>
    <w:uiPriority w:val="9"/>
    <w:rsid w:val="00FB09EB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20">
    <w:name w:val="Заголовок 2 Знак"/>
    <w:basedOn w:val="a1"/>
    <w:link w:val="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a6">
    <w:name w:val="footer"/>
    <w:basedOn w:val="a0"/>
    <w:link w:val="a7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a7">
    <w:name w:val="Нижний колонтитул Знак"/>
    <w:basedOn w:val="a1"/>
    <w:link w:val="a6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a0"/>
    <w:uiPriority w:val="10"/>
    <w:qFormat/>
    <w:rsid w:val="009C3165"/>
    <w:pPr>
      <w:spacing w:after="0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a2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a0"/>
    <w:uiPriority w:val="3"/>
    <w:qFormat/>
    <w:rsid w:val="00B37D52"/>
    <w:pPr>
      <w:spacing w:after="0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a0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a0"/>
    <w:uiPriority w:val="1"/>
    <w:qFormat/>
    <w:pPr>
      <w:spacing w:before="40" w:after="0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30">
    <w:name w:val="Заголовок 3 Знак"/>
    <w:basedOn w:val="a1"/>
    <w:link w:val="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50">
    <w:name w:val="Заголовок 5 Знак"/>
    <w:basedOn w:val="a1"/>
    <w:link w:val="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a8">
    <w:name w:val="header"/>
    <w:basedOn w:val="a0"/>
    <w:link w:val="a9"/>
    <w:uiPriority w:val="99"/>
    <w:pPr>
      <w:spacing w:after="0"/>
    </w:pPr>
  </w:style>
  <w:style w:type="character" w:customStyle="1" w:styleId="a9">
    <w:name w:val="Верхний колонтитул Знак"/>
    <w:basedOn w:val="a1"/>
    <w:link w:val="a8"/>
    <w:uiPriority w:val="99"/>
  </w:style>
  <w:style w:type="paragraph" w:styleId="aa">
    <w:name w:val="Balloon Text"/>
    <w:basedOn w:val="a0"/>
    <w:link w:val="ab"/>
    <w:uiPriority w:val="99"/>
    <w:semiHidden/>
    <w:unhideWhenUsed/>
    <w:rsid w:val="00653F8F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53F8F"/>
    <w:rPr>
      <w:rFonts w:ascii="Tahoma" w:hAnsi="Tahoma" w:cs="Tahoma"/>
      <w:sz w:val="16"/>
      <w:szCs w:val="16"/>
    </w:rPr>
  </w:style>
  <w:style w:type="table" w:styleId="ac">
    <w:name w:val="Table Grid"/>
    <w:basedOn w:val="a2"/>
    <w:uiPriority w:val="39"/>
    <w:rsid w:val="009A1E39"/>
    <w:pPr>
      <w:spacing w:after="0" w:line="240" w:lineRule="auto"/>
    </w:pPr>
    <w:rPr>
      <w:rFonts w:eastAsiaTheme="minorHAnsi"/>
      <w:color w:val="595959" w:themeColor="text1" w:themeTint="A6"/>
      <w:lang w:eastAsia="en-US"/>
    </w:rPr>
    <w:tblPr/>
  </w:style>
  <w:style w:type="paragraph" w:styleId="ad">
    <w:name w:val="Title"/>
    <w:basedOn w:val="a0"/>
    <w:link w:val="ae"/>
    <w:uiPriority w:val="1"/>
    <w:qFormat/>
    <w:rsid w:val="009A1E39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en-US"/>
    </w:rPr>
  </w:style>
  <w:style w:type="character" w:customStyle="1" w:styleId="ae">
    <w:name w:val="Заголовок Знак"/>
    <w:basedOn w:val="a1"/>
    <w:link w:val="ad"/>
    <w:uiPriority w:val="1"/>
    <w:rsid w:val="009A1E39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  <w:lang w:eastAsia="en-US"/>
    </w:rPr>
  </w:style>
  <w:style w:type="paragraph" w:customStyle="1" w:styleId="Icons">
    <w:name w:val="Icons"/>
    <w:basedOn w:val="a0"/>
    <w:uiPriority w:val="4"/>
    <w:qFormat/>
    <w:rsid w:val="009A1E39"/>
    <w:pPr>
      <w:spacing w:after="40"/>
      <w:jc w:val="center"/>
    </w:pPr>
    <w:rPr>
      <w:rFonts w:eastAsiaTheme="minorHAnsi"/>
      <w:color w:val="53585D" w:themeColor="text2" w:themeTint="BF"/>
      <w:lang w:eastAsia="en-US"/>
    </w:rPr>
  </w:style>
  <w:style w:type="character" w:styleId="af">
    <w:name w:val="Emphasis"/>
    <w:basedOn w:val="a1"/>
    <w:uiPriority w:val="20"/>
    <w:qFormat/>
    <w:rsid w:val="009A1E39"/>
    <w:rPr>
      <w:b w:val="0"/>
      <w:i w:val="0"/>
      <w:iCs/>
      <w:color w:val="595959" w:themeColor="text1" w:themeTint="A6"/>
    </w:rPr>
  </w:style>
  <w:style w:type="paragraph" w:styleId="af0">
    <w:name w:val="List Paragraph"/>
    <w:basedOn w:val="a0"/>
    <w:uiPriority w:val="34"/>
    <w:unhideWhenUsed/>
    <w:qFormat/>
    <w:rsid w:val="007B1B9E"/>
    <w:pPr>
      <w:ind w:left="720"/>
      <w:contextualSpacing/>
    </w:pPr>
  </w:style>
  <w:style w:type="paragraph" w:styleId="a">
    <w:name w:val="List Bullet"/>
    <w:basedOn w:val="a0"/>
    <w:uiPriority w:val="11"/>
    <w:qFormat/>
    <w:rsid w:val="00537652"/>
    <w:pPr>
      <w:numPr>
        <w:numId w:val="2"/>
      </w:numPr>
      <w:spacing w:line="259" w:lineRule="auto"/>
      <w:ind w:left="1080"/>
      <w:contextualSpacing/>
    </w:pPr>
    <w:rPr>
      <w:rFonts w:eastAsiaTheme="minorHAnsi"/>
      <w:color w:val="53585D" w:themeColor="text2" w:themeTint="BF"/>
      <w:lang w:eastAsia="en-US"/>
    </w:rPr>
  </w:style>
  <w:style w:type="character" w:styleId="af1">
    <w:name w:val="Hyperlink"/>
    <w:basedOn w:val="a1"/>
    <w:uiPriority w:val="99"/>
    <w:unhideWhenUsed/>
    <w:rsid w:val="00E374DB"/>
    <w:rPr>
      <w:color w:val="646464" w:themeColor="hyperlink"/>
      <w:u w:val="single"/>
    </w:rPr>
  </w:style>
  <w:style w:type="table" w:styleId="af2">
    <w:name w:val="Grid Table Light"/>
    <w:basedOn w:val="a2"/>
    <w:uiPriority w:val="40"/>
    <w:rsid w:val="008852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exXx23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lexXxKNY@mail.ru" TargetMode="External"/><Relationship Id="rId14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79;&#1072;&#1082;&#1072;&#1095;&#1082;&#1080;\&#1073;&#1083;&#1072;&#1085;&#1082;%20&#1088;&#1077;&#1079;&#1102;&#1084;&#1077;\tf02835057_win32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Фамилия Имя Отчество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tf02835057_win32</Template>
  <TotalTime>336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Данила Алексеев</cp:lastModifiedBy>
  <cp:revision>26</cp:revision>
  <dcterms:created xsi:type="dcterms:W3CDTF">2021-04-25T13:27:00Z</dcterms:created>
  <dcterms:modified xsi:type="dcterms:W3CDTF">2021-10-09T08:06:00Z</dcterms:modified>
</cp:coreProperties>
</file>